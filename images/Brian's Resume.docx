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30" w:rsidRDefault="00E43330">
      <w:pPr>
        <w:pStyle w:val="ContactInfo"/>
      </w:pPr>
      <w:r>
        <w:t xml:space="preserve">Website: </w:t>
      </w:r>
      <w:hyperlink r:id="rId8" w:history="1">
        <w:r w:rsidRPr="007073C1">
          <w:rPr>
            <w:rStyle w:val="Hyperlink"/>
          </w:rPr>
          <w:t>https://monumental-beijinho-238ee2.netlify.app/</w:t>
        </w:r>
      </w:hyperlink>
    </w:p>
    <w:p w:rsidR="00883393" w:rsidRDefault="00156461">
      <w:pPr>
        <w:pStyle w:val="ContactInfo"/>
      </w:pPr>
      <w:r>
        <w:t>LinkedIn</w:t>
      </w:r>
      <w:r w:rsidR="001955EC">
        <w:t xml:space="preserve">: </w:t>
      </w:r>
      <w:r w:rsidR="001955EC" w:rsidRPr="001955EC">
        <w:t>linkedin.com/in/brian-phiri-3047bb167</w:t>
      </w:r>
    </w:p>
    <w:p w:rsidR="0038050A" w:rsidRDefault="001955EC" w:rsidP="00F21840">
      <w:pPr>
        <w:pStyle w:val="Email"/>
      </w:pPr>
      <w:r>
        <w:t xml:space="preserve">Email: </w:t>
      </w:r>
      <w:hyperlink r:id="rId9" w:history="1">
        <w:r w:rsidR="0038050A" w:rsidRPr="007073C1">
          <w:rPr>
            <w:rStyle w:val="Hyperlink"/>
          </w:rPr>
          <w:t>phiribriannn@outlook.com</w:t>
        </w:r>
      </w:hyperlink>
    </w:p>
    <w:p w:rsidR="00883393" w:rsidRDefault="001955EC">
      <w:pPr>
        <w:pStyle w:val="Name"/>
      </w:pPr>
      <w:r>
        <w:t>Brian phiri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CF0ABE" w:rsidRDefault="00AF4D47" w:rsidP="00213AF2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Programming</w:t>
            </w:r>
            <w:r>
              <w:t>: HTML, CSS, JavaScript, Python, JQuery</w:t>
            </w:r>
            <w:r w:rsidR="0037265B">
              <w:t xml:space="preserve">, Git/Github  </w:t>
            </w:r>
          </w:p>
          <w:p w:rsidR="00883393" w:rsidRDefault="00AF4D47" w:rsidP="00213AF2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Business</w:t>
            </w:r>
            <w:r>
              <w:t>: SWOT analysis, SCAMPER model, Diamond Strategy</w:t>
            </w:r>
            <w:r w:rsidR="000E7115">
              <w:t xml:space="preserve"> etc.</w:t>
            </w:r>
          </w:p>
          <w:p w:rsidR="001338CD" w:rsidRDefault="00AF4D47" w:rsidP="00962C46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Software</w:t>
            </w:r>
            <w:r w:rsidR="00B22740">
              <w:t xml:space="preserve"> tools</w:t>
            </w:r>
            <w:r w:rsidR="00213AF2">
              <w:t xml:space="preserve">: </w:t>
            </w:r>
            <w:r w:rsidR="00962C46">
              <w:t>Float, Notion, ClickUp</w:t>
            </w:r>
            <w:r w:rsidR="00B22740">
              <w:t>, MS Office</w:t>
            </w:r>
            <w:r w:rsidR="0037265B">
              <w:t>, VS Code</w:t>
            </w:r>
            <w:r w:rsidR="00E5454F">
              <w:t>, Google Suite</w:t>
            </w:r>
          </w:p>
          <w:p w:rsidR="00962C46" w:rsidRDefault="00E5454F" w:rsidP="00962C46">
            <w:pPr>
              <w:pStyle w:val="ResumeText"/>
              <w:numPr>
                <w:ilvl w:val="0"/>
                <w:numId w:val="1"/>
              </w:numPr>
            </w:pPr>
            <w:r>
              <w:rPr>
                <w:b/>
              </w:rPr>
              <w:t xml:space="preserve">Product </w:t>
            </w:r>
            <w:r w:rsidR="00962C46" w:rsidRPr="00B22740">
              <w:rPr>
                <w:b/>
              </w:rPr>
              <w:t>Design</w:t>
            </w:r>
            <w:r w:rsidR="00962C46">
              <w:t xml:space="preserve">: Currently learning the ins and outs of </w:t>
            </w:r>
            <w:r>
              <w:t>and Figma</w:t>
            </w:r>
          </w:p>
          <w:p w:rsidR="00B22740" w:rsidRDefault="00B22740" w:rsidP="00962C46">
            <w:pPr>
              <w:pStyle w:val="ResumeText"/>
              <w:numPr>
                <w:ilvl w:val="0"/>
                <w:numId w:val="1"/>
              </w:numPr>
            </w:pPr>
            <w:r w:rsidRPr="00B22740">
              <w:rPr>
                <w:b/>
              </w:rPr>
              <w:t>Communication</w:t>
            </w:r>
            <w:r>
              <w:t>: Some experience as a competitive debater</w:t>
            </w:r>
          </w:p>
          <w:p w:rsidR="00B70362" w:rsidRDefault="00B70362" w:rsidP="00962C46">
            <w:pPr>
              <w:pStyle w:val="ResumeText"/>
              <w:numPr>
                <w:ilvl w:val="0"/>
                <w:numId w:val="1"/>
              </w:numPr>
            </w:pPr>
            <w:r>
              <w:rPr>
                <w:b/>
              </w:rPr>
              <w:t>Leadership</w:t>
            </w:r>
            <w:r w:rsidRPr="00B70362">
              <w:t>:</w:t>
            </w:r>
            <w:r>
              <w:t xml:space="preserve"> Small business owner, taking courses on Jira for Agile product management.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883393" w:rsidRDefault="00FA1A6C">
            <w:pPr>
              <w:pStyle w:val="Heading2"/>
              <w:outlineLvl w:val="1"/>
            </w:pPr>
            <w:r>
              <w:t xml:space="preserve">Salesman, </w:t>
            </w:r>
            <w:r w:rsidR="007F7310">
              <w:t>Self-Employed</w:t>
            </w:r>
          </w:p>
          <w:p w:rsidR="00883393" w:rsidRDefault="007F7310">
            <w:pPr>
              <w:pStyle w:val="ResumeText"/>
            </w:pPr>
            <w:r>
              <w:t>Nov 2019-Present</w:t>
            </w:r>
          </w:p>
          <w:p w:rsidR="00ED56F1" w:rsidRDefault="002270C6" w:rsidP="00ED56F1">
            <w:pPr>
              <w:pStyle w:val="ResumeText"/>
              <w:numPr>
                <w:ilvl w:val="0"/>
                <w:numId w:val="2"/>
              </w:numPr>
            </w:pPr>
            <w:r>
              <w:t xml:space="preserve">Problem: Not many people (particularly the elderly) </w:t>
            </w:r>
            <w:r w:rsidR="00ED56F1">
              <w:t>are well versed on technology and</w:t>
            </w:r>
            <w:r>
              <w:t>, therefore,</w:t>
            </w:r>
            <w:r w:rsidR="00ED56F1">
              <w:t xml:space="preserve"> do not know which devices suit their day-to-day needs.</w:t>
            </w:r>
          </w:p>
          <w:p w:rsidR="002270C6" w:rsidRDefault="002270C6" w:rsidP="00ED56F1">
            <w:pPr>
              <w:pStyle w:val="ResumeText"/>
              <w:numPr>
                <w:ilvl w:val="0"/>
                <w:numId w:val="2"/>
              </w:numPr>
            </w:pPr>
            <w:r>
              <w:t xml:space="preserve">Solution: </w:t>
            </w:r>
            <w:r w:rsidR="00661437">
              <w:t>I</w:t>
            </w:r>
            <w:r>
              <w:t>mport</w:t>
            </w:r>
            <w:r w:rsidR="007F7310">
              <w:t xml:space="preserve"> cellphones, laptops and tablets at discounted rates a</w:t>
            </w:r>
            <w:r>
              <w:t>nd resell</w:t>
            </w:r>
            <w:r w:rsidR="00E5454F">
              <w:t xml:space="preserve"> for a</w:t>
            </w:r>
            <w:r>
              <w:t xml:space="preserve"> small</w:t>
            </w:r>
            <w:r w:rsidR="00E5454F">
              <w:t xml:space="preserve"> profit. </w:t>
            </w:r>
            <w:r>
              <w:t>Matching a device to each client for great customer success is the order of the day here.</w:t>
            </w:r>
          </w:p>
          <w:p w:rsidR="00883393" w:rsidRDefault="002270C6" w:rsidP="00ED56F1">
            <w:pPr>
              <w:pStyle w:val="ResumeText"/>
              <w:numPr>
                <w:ilvl w:val="0"/>
                <w:numId w:val="2"/>
              </w:numPr>
            </w:pPr>
            <w:r>
              <w:t>Impact: 50+ clients have been helped to date. A significant fraction of those are now regulars.</w:t>
            </w:r>
          </w:p>
          <w:p w:rsidR="00883393" w:rsidRDefault="007F7310">
            <w:pPr>
              <w:pStyle w:val="Heading2"/>
              <w:outlineLvl w:val="1"/>
            </w:pPr>
            <w:r>
              <w:t>Freelance high school tutor</w:t>
            </w:r>
          </w:p>
          <w:p w:rsidR="007F7310" w:rsidRDefault="007F7310" w:rsidP="007F7310">
            <w:pPr>
              <w:pStyle w:val="ResumeText"/>
            </w:pPr>
            <w:r>
              <w:t>Nov 2019-Present</w:t>
            </w:r>
          </w:p>
          <w:p w:rsidR="00304B34" w:rsidRDefault="00304B34" w:rsidP="00304B34">
            <w:pPr>
              <w:pStyle w:val="ResumeText"/>
              <w:numPr>
                <w:ilvl w:val="0"/>
                <w:numId w:val="3"/>
              </w:numPr>
            </w:pPr>
            <w:r>
              <w:t xml:space="preserve">Problem: </w:t>
            </w:r>
            <w:r w:rsidR="00214056">
              <w:t xml:space="preserve">High school seniors need someone closer to them </w:t>
            </w:r>
            <w:r w:rsidR="009E3940">
              <w:t>in terms of age in order to explain difficult concepts in ways they can relate to.</w:t>
            </w:r>
          </w:p>
          <w:p w:rsidR="009E3940" w:rsidRDefault="009E3940" w:rsidP="00304B34">
            <w:pPr>
              <w:pStyle w:val="ResumeText"/>
              <w:numPr>
                <w:ilvl w:val="0"/>
                <w:numId w:val="3"/>
              </w:numPr>
            </w:pPr>
            <w:r>
              <w:t xml:space="preserve">Solution: </w:t>
            </w:r>
            <w:r w:rsidR="00107E30">
              <w:t xml:space="preserve">Use own experiences (including the bad ones) to give tips and valuable explanations in a way </w:t>
            </w:r>
            <w:r w:rsidR="00B70362">
              <w:t>that makes it easier to understand</w:t>
            </w:r>
          </w:p>
          <w:p w:rsidR="00883393" w:rsidRDefault="00B70362" w:rsidP="00B70362">
            <w:pPr>
              <w:pStyle w:val="ResumeText"/>
              <w:numPr>
                <w:ilvl w:val="0"/>
                <w:numId w:val="3"/>
              </w:numPr>
            </w:pPr>
            <w:r>
              <w:t xml:space="preserve">Impact: 5 Students (and counting) have attained amazing high school leaving grades </w:t>
            </w:r>
            <w:r w:rsidR="007F7310">
              <w:t xml:space="preserve">in Mathematics, Physics, Chemistry and Computer Science (CAIE). </w:t>
            </w:r>
            <w:r w:rsidR="00661437">
              <w:t xml:space="preserve"> </w:t>
            </w:r>
          </w:p>
        </w:tc>
      </w:tr>
      <w:tr w:rsidR="00883393">
        <w:tc>
          <w:tcPr>
            <w:tcW w:w="2250" w:type="dxa"/>
            <w:tcMar>
              <w:right w:w="475" w:type="dxa"/>
            </w:tcMar>
          </w:tcPr>
          <w:p w:rsidR="00883393" w:rsidRDefault="00FD6C0F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883393" w:rsidRDefault="006B1BE3">
            <w:pPr>
              <w:pStyle w:val="Heading2"/>
              <w:outlineLvl w:val="1"/>
            </w:pPr>
            <w:r>
              <w:t>University of the people, Pasadena, ca</w:t>
            </w:r>
          </w:p>
          <w:p w:rsidR="0029016E" w:rsidRPr="0029016E" w:rsidRDefault="0029016E" w:rsidP="0029016E">
            <w:pPr>
              <w:pStyle w:val="ResumeText"/>
            </w:pPr>
            <w:r>
              <w:t>July 2021-Present</w:t>
            </w:r>
          </w:p>
          <w:p w:rsidR="00ED56F1" w:rsidRDefault="006B1BE3" w:rsidP="00E43330">
            <w:pPr>
              <w:pStyle w:val="ResumeText"/>
            </w:pPr>
            <w:r>
              <w:t>Currently pursuing an online Bachelor’s Degree in Computer Science.</w:t>
            </w:r>
          </w:p>
          <w:p w:rsidR="0029016E" w:rsidRDefault="00ED56F1" w:rsidP="00E43330">
            <w:pPr>
              <w:pStyle w:val="ResumeText"/>
            </w:pPr>
            <w:r>
              <w:t>CGPA – 3.71/4.00</w:t>
            </w:r>
            <w:r w:rsidR="006B1BE3">
              <w:t xml:space="preserve"> </w:t>
            </w:r>
          </w:p>
        </w:tc>
        <w:bookmarkStart w:id="0" w:name="_GoBack"/>
        <w:bookmarkEnd w:id="0"/>
      </w:tr>
    </w:tbl>
    <w:p w:rsidR="00883393" w:rsidRDefault="00883393"/>
    <w:sectPr w:rsidR="00883393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04" w:rsidRDefault="00143B04">
      <w:pPr>
        <w:spacing w:after="0" w:line="240" w:lineRule="auto"/>
      </w:pPr>
      <w:r>
        <w:separator/>
      </w:r>
    </w:p>
  </w:endnote>
  <w:endnote w:type="continuationSeparator" w:id="0">
    <w:p w:rsidR="00143B04" w:rsidRDefault="00143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393" w:rsidRDefault="00883393" w:rsidP="008023E6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04" w:rsidRDefault="00143B04">
      <w:pPr>
        <w:spacing w:after="0" w:line="240" w:lineRule="auto"/>
      </w:pPr>
      <w:r>
        <w:separator/>
      </w:r>
    </w:p>
  </w:footnote>
  <w:footnote w:type="continuationSeparator" w:id="0">
    <w:p w:rsidR="00143B04" w:rsidRDefault="00143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B0B"/>
    <w:multiLevelType w:val="hybridMultilevel"/>
    <w:tmpl w:val="236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F43B0"/>
    <w:multiLevelType w:val="hybridMultilevel"/>
    <w:tmpl w:val="F85A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104E"/>
    <w:multiLevelType w:val="hybridMultilevel"/>
    <w:tmpl w:val="4234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EC"/>
    <w:rsid w:val="00025260"/>
    <w:rsid w:val="00026E00"/>
    <w:rsid w:val="000A22C5"/>
    <w:rsid w:val="000E7115"/>
    <w:rsid w:val="00107E30"/>
    <w:rsid w:val="001338CD"/>
    <w:rsid w:val="00143B04"/>
    <w:rsid w:val="00156461"/>
    <w:rsid w:val="001955EC"/>
    <w:rsid w:val="001A1415"/>
    <w:rsid w:val="00213AF2"/>
    <w:rsid w:val="00214056"/>
    <w:rsid w:val="002270C6"/>
    <w:rsid w:val="0029016E"/>
    <w:rsid w:val="00304B34"/>
    <w:rsid w:val="00321958"/>
    <w:rsid w:val="003570D8"/>
    <w:rsid w:val="0037265B"/>
    <w:rsid w:val="0038050A"/>
    <w:rsid w:val="003938BF"/>
    <w:rsid w:val="00396896"/>
    <w:rsid w:val="003A298D"/>
    <w:rsid w:val="003C5429"/>
    <w:rsid w:val="00455E08"/>
    <w:rsid w:val="00511944"/>
    <w:rsid w:val="00545465"/>
    <w:rsid w:val="00554F50"/>
    <w:rsid w:val="005C6A8A"/>
    <w:rsid w:val="00661437"/>
    <w:rsid w:val="006B1BE3"/>
    <w:rsid w:val="007F7310"/>
    <w:rsid w:val="008023E6"/>
    <w:rsid w:val="00826212"/>
    <w:rsid w:val="00883393"/>
    <w:rsid w:val="00962C46"/>
    <w:rsid w:val="009E3940"/>
    <w:rsid w:val="00A449ED"/>
    <w:rsid w:val="00A878D7"/>
    <w:rsid w:val="00AF4D47"/>
    <w:rsid w:val="00B22740"/>
    <w:rsid w:val="00B62D10"/>
    <w:rsid w:val="00B70362"/>
    <w:rsid w:val="00CD2575"/>
    <w:rsid w:val="00CD28BB"/>
    <w:rsid w:val="00CF0ABE"/>
    <w:rsid w:val="00D55651"/>
    <w:rsid w:val="00D8392A"/>
    <w:rsid w:val="00E43330"/>
    <w:rsid w:val="00E5454F"/>
    <w:rsid w:val="00EA751B"/>
    <w:rsid w:val="00EC756A"/>
    <w:rsid w:val="00ED56F1"/>
    <w:rsid w:val="00F21840"/>
    <w:rsid w:val="00FA1A6C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AD48F-7772-43B8-AC4F-FD8B64C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8050A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465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umental-beijinho-238ee2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hiribriannn@outloo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al%20Vendunt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2857-C680-4034-8092-F7C3E973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269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40</cp:revision>
  <dcterms:created xsi:type="dcterms:W3CDTF">2022-05-22T09:49:00Z</dcterms:created>
  <dcterms:modified xsi:type="dcterms:W3CDTF">2022-08-22T08:30:00Z</dcterms:modified>
</cp:coreProperties>
</file>